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C85" w:rsidRDefault="00DE7C85" w:rsidP="00EC08E5">
      <w:pPr>
        <w:pStyle w:val="Footer"/>
        <w:tabs>
          <w:tab w:val="clear" w:pos="4320"/>
          <w:tab w:val="clear" w:pos="8640"/>
        </w:tabs>
        <w:rPr>
          <w:b/>
        </w:rPr>
      </w:pPr>
    </w:p>
    <w:p w:rsidR="00DE7C85" w:rsidRPr="00EC08E5" w:rsidRDefault="00DE7C85" w:rsidP="00EC08E5">
      <w:pPr>
        <w:pStyle w:val="Footer"/>
        <w:tabs>
          <w:tab w:val="clear" w:pos="4320"/>
          <w:tab w:val="clear" w:pos="8640"/>
        </w:tabs>
        <w:rPr>
          <w:b/>
        </w:rPr>
      </w:pPr>
    </w:p>
    <w:p w:rsidR="00DE7C85" w:rsidRDefault="00DE7C85" w:rsidP="00FB38A2">
      <w:pPr>
        <w:pStyle w:val="Footer"/>
        <w:tabs>
          <w:tab w:val="clear" w:pos="4320"/>
          <w:tab w:val="clear" w:pos="8640"/>
        </w:tabs>
        <w:jc w:val="center"/>
      </w:pPr>
      <w:r>
        <w:rPr>
          <w:b/>
          <w:sz w:val="44"/>
        </w:rPr>
        <w:t>Roll-Off Check List</w:t>
      </w:r>
    </w:p>
    <w:p w:rsidR="00DE7C85" w:rsidRDefault="00DE7C85" w:rsidP="00FB38A2"/>
    <w:p w:rsidR="00DE7C85" w:rsidRDefault="00DE7C85" w:rsidP="00FB38A2">
      <w:r>
        <w:t>Group Admin Assistant: __________________________</w:t>
      </w:r>
      <w:r>
        <w:tab/>
        <w:t xml:space="preserve">             Workspace _______________</w:t>
      </w:r>
    </w:p>
    <w:p w:rsidR="00DE7C85" w:rsidRDefault="00DE7C85" w:rsidP="00FB38A2"/>
    <w:p w:rsidR="00DE7C85" w:rsidRDefault="00DE7C85" w:rsidP="00FB38A2">
      <w:r>
        <w:t>Staff Member Name:     __________________________</w:t>
      </w:r>
      <w:r>
        <w:tab/>
        <w:t xml:space="preserve">                          Phone #      _______________</w:t>
      </w:r>
    </w:p>
    <w:p w:rsidR="00DE7C85" w:rsidRDefault="00DE7C85" w:rsidP="00FB38A2"/>
    <w:p w:rsidR="00DE7C85" w:rsidRDefault="00DE7C85" w:rsidP="00FB38A2">
      <w:r>
        <w:t xml:space="preserve">Last Work Day:  </w:t>
      </w:r>
      <w:r>
        <w:tab/>
        <w:t>__________________________</w:t>
      </w:r>
    </w:p>
    <w:p w:rsidR="00DE7C85" w:rsidRDefault="00DE7C85" w:rsidP="00FB38A2"/>
    <w:p w:rsidR="00DE7C85" w:rsidRDefault="00DE7C85" w:rsidP="00FB38A2"/>
    <w:p w:rsidR="00DE7C85" w:rsidRDefault="00DE7C85" w:rsidP="00FB38A2">
      <w:pPr>
        <w:rPr>
          <w:i/>
        </w:rPr>
      </w:pPr>
      <w:r>
        <w:rPr>
          <w:i/>
        </w:rPr>
        <w:t>Note:  If you provide your forwarding address, ITS will forward mail for 30 days after your last day of work.</w:t>
      </w:r>
    </w:p>
    <w:p w:rsidR="00DE7C85" w:rsidRDefault="00DE7C85" w:rsidP="00FB38A2"/>
    <w:p w:rsidR="00DE7C85" w:rsidRDefault="00DE7C85" w:rsidP="00FB38A2">
      <w:pPr>
        <w:pStyle w:val="BodyText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Complete the following activities: Follow up with your group administrative assistant.</w:t>
      </w:r>
    </w:p>
    <w:p w:rsidR="00DE7C85" w:rsidRDefault="00DE7C85" w:rsidP="00FB38A2">
      <w:pPr>
        <w:pStyle w:val="Footer"/>
        <w:tabs>
          <w:tab w:val="clear" w:pos="4320"/>
          <w:tab w:val="clear" w:pos="8640"/>
        </w:tabs>
        <w:spacing w:line="120" w:lineRule="exact"/>
      </w:pPr>
    </w:p>
    <w:tbl>
      <w:tblPr>
        <w:tblW w:w="1026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7"/>
        <w:gridCol w:w="1260"/>
        <w:gridCol w:w="7733"/>
      </w:tblGrid>
      <w:tr w:rsidR="00DE7C85" w:rsidTr="00B42868">
        <w:tc>
          <w:tcPr>
            <w:tcW w:w="1267" w:type="dxa"/>
            <w:shd w:val="clear" w:color="auto" w:fill="000000"/>
          </w:tcPr>
          <w:p w:rsidR="00DE7C85" w:rsidRDefault="00DE7C85" w:rsidP="00B42868">
            <w:pPr>
              <w:pStyle w:val="Heading3"/>
            </w:pPr>
            <w:r>
              <w:t>Completed</w:t>
            </w:r>
          </w:p>
        </w:tc>
        <w:tc>
          <w:tcPr>
            <w:tcW w:w="1260" w:type="dxa"/>
            <w:shd w:val="clear" w:color="auto" w:fill="000000"/>
          </w:tcPr>
          <w:p w:rsidR="00DE7C85" w:rsidRDefault="00DE7C85" w:rsidP="00B42868">
            <w:pPr>
              <w:jc w:val="center"/>
              <w:rPr>
                <w:b/>
              </w:rPr>
            </w:pPr>
            <w:r>
              <w:rPr>
                <w:b/>
              </w:rPr>
              <w:t>Not Applicable</w:t>
            </w:r>
          </w:p>
        </w:tc>
        <w:tc>
          <w:tcPr>
            <w:tcW w:w="7733" w:type="dxa"/>
            <w:shd w:val="clear" w:color="auto" w:fill="000000"/>
          </w:tcPr>
          <w:p w:rsidR="00DE7C85" w:rsidRDefault="00DE7C85" w:rsidP="00B42868">
            <w:pPr>
              <w:pStyle w:val="Heading2"/>
              <w:jc w:val="center"/>
              <w:rPr>
                <w:sz w:val="20"/>
              </w:rPr>
            </w:pPr>
            <w:r>
              <w:rPr>
                <w:sz w:val="20"/>
              </w:rPr>
              <w:t>Task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0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733" w:type="dxa"/>
          </w:tcPr>
          <w:p w:rsidR="00DE7C85" w:rsidRPr="005E2756" w:rsidRDefault="00DE7C85" w:rsidP="00B42868">
            <w:pPr>
              <w:spacing w:before="60" w:after="60" w:line="200" w:lineRule="exact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t>Copy and delete any personal files from your network directory and/or computer.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0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733" w:type="dxa"/>
          </w:tcPr>
          <w:p w:rsidR="00DE7C85" w:rsidRPr="005E2756" w:rsidRDefault="00DE7C85" w:rsidP="00B42868">
            <w:pPr>
              <w:spacing w:before="60" w:after="60" w:line="200" w:lineRule="exact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t xml:space="preserve">Return all University property on off-campus loan to you from </w:t>
            </w:r>
            <w:r>
              <w:rPr>
                <w:sz w:val="18"/>
                <w:szCs w:val="18"/>
              </w:rPr>
              <w:t>ITS</w:t>
            </w:r>
            <w:r w:rsidRPr="005E2756">
              <w:rPr>
                <w:sz w:val="18"/>
                <w:szCs w:val="18"/>
              </w:rPr>
              <w:t xml:space="preserve">. (Confirm whether </w:t>
            </w:r>
            <w:r>
              <w:rPr>
                <w:sz w:val="18"/>
                <w:szCs w:val="18"/>
              </w:rPr>
              <w:t>desktop support</w:t>
            </w:r>
            <w:r w:rsidRPr="005E2756">
              <w:rPr>
                <w:sz w:val="18"/>
                <w:szCs w:val="18"/>
              </w:rPr>
              <w:t xml:space="preserve"> shows computer signed out.)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EB5350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0" w:type="dxa"/>
          </w:tcPr>
          <w:p w:rsidR="00DE7C85" w:rsidRPr="005E2756" w:rsidRDefault="00DE7C85" w:rsidP="00EB5350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733" w:type="dxa"/>
          </w:tcPr>
          <w:p w:rsidR="00DE7C85" w:rsidRPr="005E2756" w:rsidRDefault="00DE7C85" w:rsidP="00EB5350">
            <w:pPr>
              <w:spacing w:before="60" w:after="60"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Remove/Change voice mail greeting.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0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733" w:type="dxa"/>
          </w:tcPr>
          <w:p w:rsidR="00DE7C85" w:rsidRPr="005E2756" w:rsidRDefault="00DE7C85" w:rsidP="00B42868">
            <w:pPr>
              <w:spacing w:before="60" w:after="60" w:line="200" w:lineRule="exact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t xml:space="preserve">Clean your cubicle. </w:t>
            </w:r>
            <w:r>
              <w:rPr>
                <w:sz w:val="18"/>
                <w:szCs w:val="18"/>
              </w:rPr>
              <w:t xml:space="preserve">Wipe down your desk surfaces.  </w:t>
            </w:r>
            <w:r w:rsidRPr="005E2756">
              <w:rPr>
                <w:sz w:val="18"/>
                <w:szCs w:val="18"/>
              </w:rPr>
              <w:t>All drawers and file cabinets should be empty.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0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733" w:type="dxa"/>
          </w:tcPr>
          <w:p w:rsidR="00DE7C85" w:rsidRPr="005E2756" w:rsidRDefault="00DE7C85" w:rsidP="00B42868">
            <w:pPr>
              <w:pStyle w:val="Footer"/>
              <w:tabs>
                <w:tab w:val="clear" w:pos="4320"/>
                <w:tab w:val="clear" w:pos="8640"/>
              </w:tabs>
              <w:spacing w:before="60" w:after="60" w:line="200" w:lineRule="exact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t>Remove all food and beverages from office refrigerators.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0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733" w:type="dxa"/>
          </w:tcPr>
          <w:p w:rsidR="00DE7C85" w:rsidRPr="005E2756" w:rsidRDefault="00DE7C85" w:rsidP="00E478B4">
            <w:pPr>
              <w:pStyle w:val="Footer"/>
              <w:tabs>
                <w:tab w:val="clear" w:pos="4320"/>
                <w:tab w:val="clear" w:pos="8640"/>
              </w:tabs>
              <w:spacing w:before="60" w:after="60" w:line="200" w:lineRule="exact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t>If moving to another University unit</w:t>
            </w:r>
            <w:r>
              <w:rPr>
                <w:sz w:val="18"/>
                <w:szCs w:val="18"/>
              </w:rPr>
              <w:t xml:space="preserve">, </w:t>
            </w:r>
            <w:r w:rsidRPr="005E2756">
              <w:rPr>
                <w:sz w:val="18"/>
                <w:szCs w:val="18"/>
              </w:rPr>
              <w:t xml:space="preserve">update your </w:t>
            </w:r>
            <w:r>
              <w:rPr>
                <w:sz w:val="18"/>
                <w:szCs w:val="18"/>
              </w:rPr>
              <w:t>group memberships and MCommunity</w:t>
            </w:r>
            <w:r w:rsidRPr="005E2756">
              <w:rPr>
                <w:sz w:val="18"/>
                <w:szCs w:val="18"/>
              </w:rPr>
              <w:t xml:space="preserve"> directory.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0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733" w:type="dxa"/>
          </w:tcPr>
          <w:p w:rsidR="00DE7C85" w:rsidRPr="0015446B" w:rsidRDefault="00DE7C85" w:rsidP="00EC08E5">
            <w:pPr>
              <w:spacing w:before="60" w:after="60"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leaving t</w:t>
            </w:r>
            <w:r w:rsidRPr="009D4D51">
              <w:rPr>
                <w:sz w:val="18"/>
                <w:szCs w:val="18"/>
              </w:rPr>
              <w:t xml:space="preserve">he </w:t>
            </w:r>
            <w:r>
              <w:rPr>
                <w:sz w:val="18"/>
                <w:szCs w:val="18"/>
              </w:rPr>
              <w:t>University</w:t>
            </w:r>
            <w:r w:rsidRPr="009D4D51">
              <w:rPr>
                <w:sz w:val="18"/>
                <w:szCs w:val="18"/>
              </w:rPr>
              <w:t>, return parking permit to Parking Service</w:t>
            </w:r>
            <w:r>
              <w:rPr>
                <w:sz w:val="18"/>
                <w:szCs w:val="18"/>
              </w:rPr>
              <w:t xml:space="preserve">s at </w:t>
            </w:r>
            <w:r w:rsidRPr="00712CD7">
              <w:rPr>
                <w:sz w:val="18"/>
                <w:szCs w:val="18"/>
              </w:rPr>
              <w:t>Parking Customer Service</w:t>
            </w:r>
            <w:r>
              <w:rPr>
                <w:sz w:val="18"/>
                <w:szCs w:val="18"/>
              </w:rPr>
              <w:t xml:space="preserve">, </w:t>
            </w:r>
            <w:r w:rsidRPr="00712CD7">
              <w:rPr>
                <w:sz w:val="18"/>
                <w:szCs w:val="18"/>
              </w:rPr>
              <w:t>523 South Division</w:t>
            </w:r>
            <w:r>
              <w:rPr>
                <w:sz w:val="18"/>
                <w:szCs w:val="18"/>
              </w:rPr>
              <w:t xml:space="preserve"> (7</w:t>
            </w:r>
            <w:r w:rsidRPr="00712CD7">
              <w:rPr>
                <w:sz w:val="18"/>
                <w:szCs w:val="18"/>
              </w:rPr>
              <w:t>34-764-8291</w:t>
            </w:r>
            <w:r>
              <w:rPr>
                <w:sz w:val="18"/>
                <w:szCs w:val="18"/>
              </w:rPr>
              <w:t>).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EB5350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0" w:type="dxa"/>
          </w:tcPr>
          <w:p w:rsidR="00DE7C85" w:rsidRPr="005E2756" w:rsidRDefault="00DE7C85" w:rsidP="00EB5350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733" w:type="dxa"/>
          </w:tcPr>
          <w:p w:rsidR="00DE7C85" w:rsidRDefault="00DE7C85" w:rsidP="009907CC">
            <w:pPr>
              <w:spacing w:before="60" w:after="60"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 Certification:</w:t>
            </w:r>
            <w:r>
              <w:t xml:space="preserve"> </w:t>
            </w:r>
            <w:hyperlink r:id="rId7" w:history="1">
              <w:r w:rsidRPr="005F0E10">
                <w:rPr>
                  <w:rStyle w:val="Hyperlink"/>
                  <w:sz w:val="18"/>
                  <w:szCs w:val="18"/>
                </w:rPr>
                <w:t>https://backstage.its.umich.edu/policies/hr/effort-certification.php</w:t>
              </w:r>
            </w:hyperlink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0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733" w:type="dxa"/>
          </w:tcPr>
          <w:p w:rsidR="00DE7C85" w:rsidRPr="0015446B" w:rsidRDefault="00DE7C85" w:rsidP="009907CC">
            <w:pPr>
              <w:spacing w:before="60" w:after="60"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applicable, Planview timesheets have been completed and approved by manager/supervisor.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0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733" w:type="dxa"/>
          </w:tcPr>
          <w:p w:rsidR="00DE7C85" w:rsidRPr="007E0DDD" w:rsidRDefault="00DE7C85" w:rsidP="00B42868">
            <w:pPr>
              <w:spacing w:before="60" w:after="60" w:line="200" w:lineRule="exac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MPathways </w:t>
            </w:r>
            <w:r w:rsidRPr="005E2756">
              <w:rPr>
                <w:sz w:val="18"/>
                <w:szCs w:val="18"/>
              </w:rPr>
              <w:t xml:space="preserve">Timesheets </w:t>
            </w:r>
            <w:r>
              <w:rPr>
                <w:sz w:val="18"/>
                <w:szCs w:val="18"/>
              </w:rPr>
              <w:t xml:space="preserve">have been completed and approved / </w:t>
            </w:r>
            <w:r w:rsidRPr="005E2756">
              <w:rPr>
                <w:sz w:val="18"/>
                <w:szCs w:val="18"/>
              </w:rPr>
              <w:t>(Contractors</w:t>
            </w:r>
            <w:r>
              <w:rPr>
                <w:sz w:val="18"/>
                <w:szCs w:val="18"/>
              </w:rPr>
              <w:t>)</w:t>
            </w:r>
            <w:r w:rsidRPr="005E2756">
              <w:rPr>
                <w:sz w:val="18"/>
                <w:szCs w:val="18"/>
              </w:rPr>
              <w:t xml:space="preserve"> have been turned in.</w:t>
            </w:r>
          </w:p>
        </w:tc>
      </w:tr>
    </w:tbl>
    <w:p w:rsidR="00DE7C85" w:rsidRDefault="00DE7C85" w:rsidP="00FB38A2"/>
    <w:p w:rsidR="00DE7C85" w:rsidRDefault="00DE7C85" w:rsidP="00FB38A2">
      <w:pPr>
        <w:numPr>
          <w:ilvl w:val="0"/>
          <w:numId w:val="1"/>
        </w:numPr>
        <w:rPr>
          <w:b/>
        </w:rPr>
      </w:pPr>
      <w:r>
        <w:rPr>
          <w:b/>
        </w:rPr>
        <w:t>Return the following items to your group administrative assistant:</w:t>
      </w:r>
    </w:p>
    <w:p w:rsidR="00DE7C85" w:rsidRDefault="00DE7C85" w:rsidP="00FB38A2">
      <w:pPr>
        <w:pStyle w:val="Footer"/>
        <w:tabs>
          <w:tab w:val="clear" w:pos="4320"/>
          <w:tab w:val="clear" w:pos="8640"/>
        </w:tabs>
        <w:spacing w:line="120" w:lineRule="exact"/>
      </w:pPr>
    </w:p>
    <w:tbl>
      <w:tblPr>
        <w:tblW w:w="1026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7"/>
        <w:gridCol w:w="1267"/>
        <w:gridCol w:w="796"/>
        <w:gridCol w:w="6930"/>
      </w:tblGrid>
      <w:tr w:rsidR="00DE7C85" w:rsidTr="00B42868">
        <w:tc>
          <w:tcPr>
            <w:tcW w:w="1267" w:type="dxa"/>
            <w:shd w:val="clear" w:color="auto" w:fill="000000"/>
          </w:tcPr>
          <w:p w:rsidR="00DE7C85" w:rsidRDefault="00DE7C85" w:rsidP="00B42868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1267" w:type="dxa"/>
            <w:shd w:val="clear" w:color="auto" w:fill="000000"/>
          </w:tcPr>
          <w:p w:rsidR="00DE7C85" w:rsidRDefault="00DE7C85" w:rsidP="00B42868">
            <w:pPr>
              <w:jc w:val="center"/>
              <w:rPr>
                <w:b/>
              </w:rPr>
            </w:pPr>
            <w:r>
              <w:rPr>
                <w:b/>
              </w:rPr>
              <w:t>Not Applicable</w:t>
            </w:r>
          </w:p>
        </w:tc>
        <w:tc>
          <w:tcPr>
            <w:tcW w:w="796" w:type="dxa"/>
            <w:shd w:val="clear" w:color="auto" w:fill="000000"/>
          </w:tcPr>
          <w:p w:rsidR="00DE7C85" w:rsidRDefault="00DE7C85" w:rsidP="00B42868">
            <w:pPr>
              <w:pStyle w:val="Heading2"/>
              <w:jc w:val="center"/>
              <w:rPr>
                <w:sz w:val="20"/>
              </w:rPr>
            </w:pPr>
            <w:r>
              <w:rPr>
                <w:sz w:val="20"/>
              </w:rPr>
              <w:t>Init Rec’d</w:t>
            </w:r>
          </w:p>
        </w:tc>
        <w:tc>
          <w:tcPr>
            <w:tcW w:w="6930" w:type="dxa"/>
            <w:shd w:val="clear" w:color="auto" w:fill="000000"/>
          </w:tcPr>
          <w:p w:rsidR="00DE7C85" w:rsidRDefault="00DE7C85" w:rsidP="00B42868">
            <w:pPr>
              <w:pStyle w:val="Heading2"/>
              <w:jc w:val="center"/>
              <w:rPr>
                <w:sz w:val="20"/>
              </w:rPr>
            </w:pPr>
            <w:r>
              <w:rPr>
                <w:sz w:val="20"/>
              </w:rPr>
              <w:t>Task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96" w:type="dxa"/>
          </w:tcPr>
          <w:p w:rsidR="00DE7C85" w:rsidRPr="005E2756" w:rsidRDefault="00DE7C85" w:rsidP="00B42868">
            <w:pPr>
              <w:pStyle w:val="Heading1"/>
              <w:spacing w:before="60" w:after="60" w:line="200" w:lineRule="exact"/>
              <w:rPr>
                <w:sz w:val="18"/>
                <w:szCs w:val="18"/>
              </w:rPr>
            </w:pPr>
          </w:p>
        </w:tc>
        <w:tc>
          <w:tcPr>
            <w:tcW w:w="6930" w:type="dxa"/>
          </w:tcPr>
          <w:p w:rsidR="00DE7C85" w:rsidRPr="005E2756" w:rsidRDefault="00DE7C85" w:rsidP="00EC08E5">
            <w:pPr>
              <w:pStyle w:val="Heading1"/>
              <w:spacing w:before="60" w:after="60" w:line="200" w:lineRule="exact"/>
              <w:rPr>
                <w:sz w:val="18"/>
                <w:szCs w:val="18"/>
              </w:rPr>
            </w:pPr>
            <w:smartTag w:uri="urn:schemas-microsoft-com:office:smarttags" w:element="PlaceName">
              <w:smartTag w:uri="urn:schemas-microsoft-com:office:smarttags" w:element="place">
                <w:smartTag w:uri="urn:schemas-microsoft-com:office:smarttags" w:element="PlaceName">
                  <w:r w:rsidRPr="005E2756">
                    <w:rPr>
                      <w:sz w:val="18"/>
                      <w:szCs w:val="18"/>
                    </w:rPr>
                    <w:t>Return</w:t>
                  </w:r>
                </w:smartTag>
                <w:r w:rsidRPr="005E2756">
                  <w:rPr>
                    <w:sz w:val="18"/>
                    <w:szCs w:val="18"/>
                  </w:rPr>
                  <w:t xml:space="preserve"> </w:t>
                </w:r>
                <w:smartTag w:uri="urn:schemas-microsoft-com:office:smarttags" w:element="PlaceType">
                  <w:r>
                    <w:rPr>
                      <w:sz w:val="18"/>
                      <w:szCs w:val="18"/>
                    </w:rPr>
                    <w:t>University</w:t>
                  </w:r>
                </w:smartTag>
              </w:smartTag>
            </w:smartTag>
            <w:r>
              <w:rPr>
                <w:sz w:val="18"/>
                <w:szCs w:val="18"/>
              </w:rPr>
              <w:t xml:space="preserve"> owned cell phones, computers, or other property.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96" w:type="dxa"/>
          </w:tcPr>
          <w:p w:rsidR="00DE7C85" w:rsidRPr="005E2756" w:rsidRDefault="00DE7C85" w:rsidP="00B42868">
            <w:pPr>
              <w:spacing w:before="60" w:after="60" w:line="200" w:lineRule="exact"/>
              <w:rPr>
                <w:sz w:val="18"/>
                <w:szCs w:val="18"/>
              </w:rPr>
            </w:pPr>
          </w:p>
        </w:tc>
        <w:tc>
          <w:tcPr>
            <w:tcW w:w="6930" w:type="dxa"/>
          </w:tcPr>
          <w:p w:rsidR="00DE7C85" w:rsidRPr="005E2756" w:rsidRDefault="00DE7C85" w:rsidP="00EC08E5">
            <w:pPr>
              <w:spacing w:before="60" w:after="60" w:line="200" w:lineRule="exact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t xml:space="preserve">Return </w:t>
            </w:r>
            <w:r>
              <w:rPr>
                <w:sz w:val="18"/>
                <w:szCs w:val="18"/>
              </w:rPr>
              <w:t>ITS</w:t>
            </w:r>
            <w:r w:rsidRPr="005E2756">
              <w:rPr>
                <w:sz w:val="18"/>
                <w:szCs w:val="18"/>
              </w:rPr>
              <w:t>-issued building keys</w:t>
            </w:r>
            <w:r>
              <w:rPr>
                <w:sz w:val="18"/>
                <w:szCs w:val="18"/>
              </w:rPr>
              <w:t xml:space="preserve">, keycards, </w:t>
            </w:r>
            <w:r w:rsidRPr="005E2756">
              <w:rPr>
                <w:sz w:val="18"/>
                <w:szCs w:val="18"/>
              </w:rPr>
              <w:t>desk/filing cabinet keys.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96" w:type="dxa"/>
          </w:tcPr>
          <w:p w:rsidR="00DE7C85" w:rsidRPr="005E2756" w:rsidRDefault="00DE7C85" w:rsidP="00B42868">
            <w:pPr>
              <w:spacing w:before="60" w:after="60" w:line="200" w:lineRule="exact"/>
              <w:rPr>
                <w:sz w:val="18"/>
                <w:szCs w:val="18"/>
              </w:rPr>
            </w:pPr>
          </w:p>
        </w:tc>
        <w:tc>
          <w:tcPr>
            <w:tcW w:w="6930" w:type="dxa"/>
          </w:tcPr>
          <w:p w:rsidR="00DE7C85" w:rsidRPr="005E2756" w:rsidRDefault="00DE7C85" w:rsidP="00EC08E5">
            <w:pPr>
              <w:spacing w:before="60" w:after="60"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MToken/or Secur ID cards, Pcards.</w:t>
            </w:r>
          </w:p>
        </w:tc>
      </w:tr>
      <w:tr w:rsidR="00DE7C85" w:rsidTr="00B42868"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1267" w:type="dxa"/>
          </w:tcPr>
          <w:p w:rsidR="00DE7C85" w:rsidRPr="005E2756" w:rsidRDefault="00DE7C85" w:rsidP="00B42868">
            <w:pPr>
              <w:spacing w:before="60"/>
              <w:jc w:val="center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sym w:font="Wingdings" w:char="F06F"/>
            </w:r>
          </w:p>
        </w:tc>
        <w:tc>
          <w:tcPr>
            <w:tcW w:w="796" w:type="dxa"/>
          </w:tcPr>
          <w:p w:rsidR="00DE7C85" w:rsidRPr="005E2756" w:rsidRDefault="00DE7C85" w:rsidP="00B42868">
            <w:pPr>
              <w:spacing w:before="60" w:after="60" w:line="200" w:lineRule="exact"/>
              <w:rPr>
                <w:sz w:val="18"/>
                <w:szCs w:val="18"/>
              </w:rPr>
            </w:pPr>
          </w:p>
        </w:tc>
        <w:tc>
          <w:tcPr>
            <w:tcW w:w="6930" w:type="dxa"/>
          </w:tcPr>
          <w:p w:rsidR="00DE7C85" w:rsidRPr="005E2756" w:rsidRDefault="00DE7C85" w:rsidP="00522203">
            <w:pPr>
              <w:spacing w:before="60" w:after="60" w:line="200" w:lineRule="exact"/>
              <w:rPr>
                <w:sz w:val="18"/>
                <w:szCs w:val="18"/>
              </w:rPr>
            </w:pPr>
            <w:r w:rsidRPr="005E2756">
              <w:rPr>
                <w:sz w:val="18"/>
                <w:szCs w:val="18"/>
              </w:rPr>
              <w:t xml:space="preserve">If leaving the </w:t>
            </w:r>
            <w:smartTag w:uri="urn:schemas-microsoft-com:office:smarttags" w:element="place">
              <w:smartTag w:uri="urn:schemas-microsoft-com:office:smarttags" w:element="PlaceType">
                <w:r w:rsidRPr="005E2756">
                  <w:rPr>
                    <w:sz w:val="18"/>
                    <w:szCs w:val="18"/>
                  </w:rPr>
                  <w:t>University</w:t>
                </w:r>
              </w:smartTag>
              <w:r w:rsidRPr="005E2756">
                <w:rPr>
                  <w:sz w:val="18"/>
                  <w:szCs w:val="18"/>
                </w:rPr>
                <w:t xml:space="preserve"> of </w:t>
              </w:r>
              <w:smartTag w:uri="urn:schemas-microsoft-com:office:smarttags" w:element="place">
                <w:r w:rsidRPr="005E2756">
                  <w:rPr>
                    <w:sz w:val="18"/>
                    <w:szCs w:val="18"/>
                  </w:rPr>
                  <w:t>Michigan</w:t>
                </w:r>
              </w:smartTag>
            </w:smartTag>
            <w:r w:rsidRPr="005E2756">
              <w:rPr>
                <w:sz w:val="18"/>
                <w:szCs w:val="18"/>
              </w:rPr>
              <w:t>, return UM ID Card.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</w:tbl>
    <w:p w:rsidR="00DE7C85" w:rsidRDefault="00DE7C85" w:rsidP="00FB38A2"/>
    <w:p w:rsidR="00DE7C85" w:rsidRPr="00522203" w:rsidRDefault="00DE7C85" w:rsidP="00FB38A2">
      <w:pPr>
        <w:pStyle w:val="BodyText"/>
        <w:numPr>
          <w:ilvl w:val="0"/>
          <w:numId w:val="1"/>
        </w:numPr>
        <w:rPr>
          <w:b/>
          <w:sz w:val="20"/>
        </w:rPr>
      </w:pPr>
      <w:r w:rsidRPr="00522203">
        <w:rPr>
          <w:b/>
          <w:sz w:val="20"/>
        </w:rPr>
        <w:t xml:space="preserve">Return completed form to your group administrative assistant by end of last work day. </w:t>
      </w:r>
      <w:r w:rsidRPr="00EC08E5">
        <w:rPr>
          <w:b/>
          <w:sz w:val="20"/>
        </w:rPr>
        <w:t>Please forward this check list to central HR.</w:t>
      </w:r>
    </w:p>
    <w:p w:rsidR="00DE7C85" w:rsidRDefault="00DE7C85" w:rsidP="00FB38A2"/>
    <w:p w:rsidR="00DE7C85" w:rsidRDefault="00DE7C85" w:rsidP="00FB38A2"/>
    <w:sectPr w:rsidR="00DE7C85" w:rsidSect="00D038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C85" w:rsidRDefault="00DE7C85">
      <w:r>
        <w:separator/>
      </w:r>
    </w:p>
  </w:endnote>
  <w:endnote w:type="continuationSeparator" w:id="0">
    <w:p w:rsidR="00DE7C85" w:rsidRDefault="00DE7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C85" w:rsidRPr="0024476B" w:rsidRDefault="00DE7C85" w:rsidP="0024476B">
    <w:pPr>
      <w:tabs>
        <w:tab w:val="right" w:pos="10080"/>
      </w:tabs>
      <w:ind w:left="-360" w:right="-720"/>
      <w:rPr>
        <w:sz w:val="12"/>
        <w:szCs w:val="12"/>
      </w:rPr>
    </w:pPr>
    <w:r w:rsidRPr="0024476B">
      <w:rPr>
        <w:sz w:val="12"/>
        <w:szCs w:val="12"/>
      </w:rPr>
      <w:t>7/12/11</w:t>
    </w:r>
    <w:r w:rsidRPr="0024476B">
      <w:rPr>
        <w:sz w:val="12"/>
        <w:szCs w:val="12"/>
      </w:rPr>
      <w:tab/>
      <w:t>G/Human Resources/ITS HR New Drive/Policies and Procedures/Roll Off Checklist 071111.Doc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C85" w:rsidRDefault="00DE7C85">
      <w:r>
        <w:separator/>
      </w:r>
    </w:p>
  </w:footnote>
  <w:footnote w:type="continuationSeparator" w:id="0">
    <w:p w:rsidR="00DE7C85" w:rsidRDefault="00DE7C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C85" w:rsidRDefault="00DE7C85" w:rsidP="0024476B">
    <w:pPr>
      <w:pStyle w:val="Header"/>
      <w:ind w:left="-360" w:right="-720"/>
    </w:pPr>
    <w:r w:rsidRPr="00865282">
      <w:rPr>
        <w:b/>
        <w:noProof/>
        <w:sz w:val="4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01pt;height:36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D28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38A2"/>
    <w:rsid w:val="00003D1C"/>
    <w:rsid w:val="0000756B"/>
    <w:rsid w:val="000335A4"/>
    <w:rsid w:val="00037F0E"/>
    <w:rsid w:val="00041C88"/>
    <w:rsid w:val="0004271D"/>
    <w:rsid w:val="000427D0"/>
    <w:rsid w:val="000457CC"/>
    <w:rsid w:val="000462C4"/>
    <w:rsid w:val="000471E5"/>
    <w:rsid w:val="0005055A"/>
    <w:rsid w:val="000527C7"/>
    <w:rsid w:val="00053D55"/>
    <w:rsid w:val="00062175"/>
    <w:rsid w:val="00064B18"/>
    <w:rsid w:val="00083F2F"/>
    <w:rsid w:val="0008444C"/>
    <w:rsid w:val="000903BE"/>
    <w:rsid w:val="00096262"/>
    <w:rsid w:val="00097ECE"/>
    <w:rsid w:val="000A0CE1"/>
    <w:rsid w:val="000B198A"/>
    <w:rsid w:val="000D2BD0"/>
    <w:rsid w:val="000D40F1"/>
    <w:rsid w:val="000D7A52"/>
    <w:rsid w:val="000E0086"/>
    <w:rsid w:val="000E1CD6"/>
    <w:rsid w:val="000E5448"/>
    <w:rsid w:val="000E5A9F"/>
    <w:rsid w:val="000F1DF5"/>
    <w:rsid w:val="000F6361"/>
    <w:rsid w:val="001051B2"/>
    <w:rsid w:val="00111619"/>
    <w:rsid w:val="00113EBB"/>
    <w:rsid w:val="001212D7"/>
    <w:rsid w:val="00131355"/>
    <w:rsid w:val="0013233C"/>
    <w:rsid w:val="00142F7A"/>
    <w:rsid w:val="00144042"/>
    <w:rsid w:val="00145875"/>
    <w:rsid w:val="00146254"/>
    <w:rsid w:val="0015446B"/>
    <w:rsid w:val="00161DB8"/>
    <w:rsid w:val="00164AAC"/>
    <w:rsid w:val="00166D53"/>
    <w:rsid w:val="00170173"/>
    <w:rsid w:val="00175996"/>
    <w:rsid w:val="00182394"/>
    <w:rsid w:val="001866EA"/>
    <w:rsid w:val="00192A70"/>
    <w:rsid w:val="00193A5C"/>
    <w:rsid w:val="001A29DC"/>
    <w:rsid w:val="001A30EF"/>
    <w:rsid w:val="001B20E3"/>
    <w:rsid w:val="001B4853"/>
    <w:rsid w:val="001B51D8"/>
    <w:rsid w:val="001C3F02"/>
    <w:rsid w:val="001C619A"/>
    <w:rsid w:val="001C7AFC"/>
    <w:rsid w:val="001E1B7D"/>
    <w:rsid w:val="001E2871"/>
    <w:rsid w:val="001E6497"/>
    <w:rsid w:val="001E6DA8"/>
    <w:rsid w:val="001F0855"/>
    <w:rsid w:val="001F0FB2"/>
    <w:rsid w:val="00201BD1"/>
    <w:rsid w:val="002022E5"/>
    <w:rsid w:val="0021190B"/>
    <w:rsid w:val="002123AD"/>
    <w:rsid w:val="00212678"/>
    <w:rsid w:val="00216BB8"/>
    <w:rsid w:val="00217A10"/>
    <w:rsid w:val="0023291F"/>
    <w:rsid w:val="002331C5"/>
    <w:rsid w:val="002349FD"/>
    <w:rsid w:val="00236617"/>
    <w:rsid w:val="00240C5E"/>
    <w:rsid w:val="0024476B"/>
    <w:rsid w:val="0024661E"/>
    <w:rsid w:val="002501B3"/>
    <w:rsid w:val="00251625"/>
    <w:rsid w:val="00252AE0"/>
    <w:rsid w:val="00253F1E"/>
    <w:rsid w:val="002633D6"/>
    <w:rsid w:val="0027206A"/>
    <w:rsid w:val="00280594"/>
    <w:rsid w:val="00292D20"/>
    <w:rsid w:val="00294736"/>
    <w:rsid w:val="002A5DA9"/>
    <w:rsid w:val="002B79F8"/>
    <w:rsid w:val="002C1253"/>
    <w:rsid w:val="002C3355"/>
    <w:rsid w:val="002C4B31"/>
    <w:rsid w:val="002C58A2"/>
    <w:rsid w:val="002D7592"/>
    <w:rsid w:val="002E12B8"/>
    <w:rsid w:val="002E7DEA"/>
    <w:rsid w:val="00310ACA"/>
    <w:rsid w:val="00314678"/>
    <w:rsid w:val="00316437"/>
    <w:rsid w:val="00320325"/>
    <w:rsid w:val="003216C1"/>
    <w:rsid w:val="00321D85"/>
    <w:rsid w:val="00323FCC"/>
    <w:rsid w:val="003261C2"/>
    <w:rsid w:val="00356F43"/>
    <w:rsid w:val="003610AE"/>
    <w:rsid w:val="00364D9A"/>
    <w:rsid w:val="00373C13"/>
    <w:rsid w:val="00375C3B"/>
    <w:rsid w:val="00382D49"/>
    <w:rsid w:val="00385128"/>
    <w:rsid w:val="003867DB"/>
    <w:rsid w:val="00391C41"/>
    <w:rsid w:val="0039296A"/>
    <w:rsid w:val="003C04A4"/>
    <w:rsid w:val="003C21A2"/>
    <w:rsid w:val="003C449F"/>
    <w:rsid w:val="003D6145"/>
    <w:rsid w:val="003D716D"/>
    <w:rsid w:val="003F0A55"/>
    <w:rsid w:val="003F5050"/>
    <w:rsid w:val="00407A90"/>
    <w:rsid w:val="00413C70"/>
    <w:rsid w:val="004216F9"/>
    <w:rsid w:val="00423292"/>
    <w:rsid w:val="00425D76"/>
    <w:rsid w:val="00432599"/>
    <w:rsid w:val="0043479C"/>
    <w:rsid w:val="0045137B"/>
    <w:rsid w:val="0045188C"/>
    <w:rsid w:val="0045350B"/>
    <w:rsid w:val="0045381A"/>
    <w:rsid w:val="00454980"/>
    <w:rsid w:val="004647F3"/>
    <w:rsid w:val="00472306"/>
    <w:rsid w:val="00483457"/>
    <w:rsid w:val="00487C70"/>
    <w:rsid w:val="00491070"/>
    <w:rsid w:val="004A0DFD"/>
    <w:rsid w:val="004A14D7"/>
    <w:rsid w:val="004A448C"/>
    <w:rsid w:val="004B1FDD"/>
    <w:rsid w:val="004C4D73"/>
    <w:rsid w:val="004D2CDA"/>
    <w:rsid w:val="004D50A2"/>
    <w:rsid w:val="004E160E"/>
    <w:rsid w:val="004E2A82"/>
    <w:rsid w:val="004F3596"/>
    <w:rsid w:val="004F72A7"/>
    <w:rsid w:val="00501502"/>
    <w:rsid w:val="00514124"/>
    <w:rsid w:val="00514EA6"/>
    <w:rsid w:val="005154EF"/>
    <w:rsid w:val="00522203"/>
    <w:rsid w:val="00527B7A"/>
    <w:rsid w:val="0053277D"/>
    <w:rsid w:val="005453FC"/>
    <w:rsid w:val="00562366"/>
    <w:rsid w:val="0056521C"/>
    <w:rsid w:val="00566121"/>
    <w:rsid w:val="00567412"/>
    <w:rsid w:val="00572F7C"/>
    <w:rsid w:val="00582072"/>
    <w:rsid w:val="00584B93"/>
    <w:rsid w:val="005855B0"/>
    <w:rsid w:val="0059027C"/>
    <w:rsid w:val="0059043E"/>
    <w:rsid w:val="00593F68"/>
    <w:rsid w:val="005957D1"/>
    <w:rsid w:val="005A098B"/>
    <w:rsid w:val="005A531C"/>
    <w:rsid w:val="005B04AF"/>
    <w:rsid w:val="005B280B"/>
    <w:rsid w:val="005B3D4B"/>
    <w:rsid w:val="005C4571"/>
    <w:rsid w:val="005C5637"/>
    <w:rsid w:val="005C735C"/>
    <w:rsid w:val="005D156A"/>
    <w:rsid w:val="005D2254"/>
    <w:rsid w:val="005D31FF"/>
    <w:rsid w:val="005D5476"/>
    <w:rsid w:val="005D609C"/>
    <w:rsid w:val="005E2756"/>
    <w:rsid w:val="005E394F"/>
    <w:rsid w:val="005F0E10"/>
    <w:rsid w:val="005F124F"/>
    <w:rsid w:val="005F4CE6"/>
    <w:rsid w:val="00602123"/>
    <w:rsid w:val="006036F2"/>
    <w:rsid w:val="006047B2"/>
    <w:rsid w:val="006050D2"/>
    <w:rsid w:val="00607EAE"/>
    <w:rsid w:val="00607F98"/>
    <w:rsid w:val="006121C2"/>
    <w:rsid w:val="006226A7"/>
    <w:rsid w:val="00623FF0"/>
    <w:rsid w:val="00624832"/>
    <w:rsid w:val="006274B5"/>
    <w:rsid w:val="00635C24"/>
    <w:rsid w:val="00641F81"/>
    <w:rsid w:val="00655D04"/>
    <w:rsid w:val="006560FC"/>
    <w:rsid w:val="00656CB6"/>
    <w:rsid w:val="00662DEB"/>
    <w:rsid w:val="00677B06"/>
    <w:rsid w:val="00681EDB"/>
    <w:rsid w:val="00685D56"/>
    <w:rsid w:val="00687CE1"/>
    <w:rsid w:val="00691733"/>
    <w:rsid w:val="00692984"/>
    <w:rsid w:val="00697AB1"/>
    <w:rsid w:val="006A0AD5"/>
    <w:rsid w:val="006A27DA"/>
    <w:rsid w:val="006B6F9C"/>
    <w:rsid w:val="006B7013"/>
    <w:rsid w:val="006C7DB4"/>
    <w:rsid w:val="006D1352"/>
    <w:rsid w:val="006D453F"/>
    <w:rsid w:val="006D4924"/>
    <w:rsid w:val="006D5091"/>
    <w:rsid w:val="006F0180"/>
    <w:rsid w:val="006F0AB4"/>
    <w:rsid w:val="006F12C5"/>
    <w:rsid w:val="006F2CEB"/>
    <w:rsid w:val="00702E2E"/>
    <w:rsid w:val="00703C8C"/>
    <w:rsid w:val="00710AF6"/>
    <w:rsid w:val="00712CD7"/>
    <w:rsid w:val="0071388B"/>
    <w:rsid w:val="00715D2F"/>
    <w:rsid w:val="00723471"/>
    <w:rsid w:val="007242E9"/>
    <w:rsid w:val="007254C9"/>
    <w:rsid w:val="0072649F"/>
    <w:rsid w:val="007273B6"/>
    <w:rsid w:val="00741D38"/>
    <w:rsid w:val="00742E07"/>
    <w:rsid w:val="0075009A"/>
    <w:rsid w:val="00757ABC"/>
    <w:rsid w:val="00764717"/>
    <w:rsid w:val="00764D02"/>
    <w:rsid w:val="007715B4"/>
    <w:rsid w:val="00772097"/>
    <w:rsid w:val="00772D3B"/>
    <w:rsid w:val="007818A5"/>
    <w:rsid w:val="00795F21"/>
    <w:rsid w:val="00796ECB"/>
    <w:rsid w:val="007A3844"/>
    <w:rsid w:val="007A5236"/>
    <w:rsid w:val="007B21D6"/>
    <w:rsid w:val="007B5B24"/>
    <w:rsid w:val="007C4E25"/>
    <w:rsid w:val="007C66C9"/>
    <w:rsid w:val="007D29DC"/>
    <w:rsid w:val="007D2EDF"/>
    <w:rsid w:val="007E0DDD"/>
    <w:rsid w:val="007E7E87"/>
    <w:rsid w:val="007F4B52"/>
    <w:rsid w:val="008202BE"/>
    <w:rsid w:val="0082267E"/>
    <w:rsid w:val="0083194D"/>
    <w:rsid w:val="00847C80"/>
    <w:rsid w:val="00852395"/>
    <w:rsid w:val="00852733"/>
    <w:rsid w:val="008547AD"/>
    <w:rsid w:val="00860401"/>
    <w:rsid w:val="0086464B"/>
    <w:rsid w:val="00865282"/>
    <w:rsid w:val="00870939"/>
    <w:rsid w:val="00874E7F"/>
    <w:rsid w:val="008825BA"/>
    <w:rsid w:val="0089072E"/>
    <w:rsid w:val="00893942"/>
    <w:rsid w:val="00897A4D"/>
    <w:rsid w:val="008A04D7"/>
    <w:rsid w:val="008A269D"/>
    <w:rsid w:val="008A3967"/>
    <w:rsid w:val="008A7D48"/>
    <w:rsid w:val="008B09A7"/>
    <w:rsid w:val="008D1C14"/>
    <w:rsid w:val="00902F15"/>
    <w:rsid w:val="00906BF1"/>
    <w:rsid w:val="0090796D"/>
    <w:rsid w:val="0091606A"/>
    <w:rsid w:val="00917D3F"/>
    <w:rsid w:val="00925684"/>
    <w:rsid w:val="00926D4F"/>
    <w:rsid w:val="00937034"/>
    <w:rsid w:val="009470EC"/>
    <w:rsid w:val="009610A5"/>
    <w:rsid w:val="009621C7"/>
    <w:rsid w:val="00965367"/>
    <w:rsid w:val="009721C8"/>
    <w:rsid w:val="009760EE"/>
    <w:rsid w:val="00977663"/>
    <w:rsid w:val="00983E42"/>
    <w:rsid w:val="00984767"/>
    <w:rsid w:val="00990229"/>
    <w:rsid w:val="009907CC"/>
    <w:rsid w:val="009938DC"/>
    <w:rsid w:val="00996DEF"/>
    <w:rsid w:val="00997B51"/>
    <w:rsid w:val="009A47C7"/>
    <w:rsid w:val="009A586E"/>
    <w:rsid w:val="009A662D"/>
    <w:rsid w:val="009C0F20"/>
    <w:rsid w:val="009C12B1"/>
    <w:rsid w:val="009C18F7"/>
    <w:rsid w:val="009C1F67"/>
    <w:rsid w:val="009D2CA3"/>
    <w:rsid w:val="009D4D51"/>
    <w:rsid w:val="009E5F34"/>
    <w:rsid w:val="009F03BC"/>
    <w:rsid w:val="00A01CA8"/>
    <w:rsid w:val="00A03B0E"/>
    <w:rsid w:val="00A051F8"/>
    <w:rsid w:val="00A135BE"/>
    <w:rsid w:val="00A229E2"/>
    <w:rsid w:val="00A2377A"/>
    <w:rsid w:val="00A322B2"/>
    <w:rsid w:val="00A34618"/>
    <w:rsid w:val="00A43573"/>
    <w:rsid w:val="00A44A83"/>
    <w:rsid w:val="00A620B8"/>
    <w:rsid w:val="00A66340"/>
    <w:rsid w:val="00A66CEF"/>
    <w:rsid w:val="00A70E17"/>
    <w:rsid w:val="00A80016"/>
    <w:rsid w:val="00A81B49"/>
    <w:rsid w:val="00A83725"/>
    <w:rsid w:val="00A865EC"/>
    <w:rsid w:val="00A9042F"/>
    <w:rsid w:val="00AB32EE"/>
    <w:rsid w:val="00AB3CF5"/>
    <w:rsid w:val="00AB4869"/>
    <w:rsid w:val="00AB5639"/>
    <w:rsid w:val="00AB696B"/>
    <w:rsid w:val="00AB7038"/>
    <w:rsid w:val="00AC48FA"/>
    <w:rsid w:val="00AD5F3E"/>
    <w:rsid w:val="00AD6827"/>
    <w:rsid w:val="00AD77AF"/>
    <w:rsid w:val="00AE3D6B"/>
    <w:rsid w:val="00AE5301"/>
    <w:rsid w:val="00AF40BB"/>
    <w:rsid w:val="00B00575"/>
    <w:rsid w:val="00B01009"/>
    <w:rsid w:val="00B02456"/>
    <w:rsid w:val="00B05687"/>
    <w:rsid w:val="00B110F7"/>
    <w:rsid w:val="00B13BE0"/>
    <w:rsid w:val="00B151B9"/>
    <w:rsid w:val="00B20A50"/>
    <w:rsid w:val="00B27983"/>
    <w:rsid w:val="00B30F8D"/>
    <w:rsid w:val="00B31A67"/>
    <w:rsid w:val="00B31CC7"/>
    <w:rsid w:val="00B34C65"/>
    <w:rsid w:val="00B40578"/>
    <w:rsid w:val="00B42868"/>
    <w:rsid w:val="00B45CFF"/>
    <w:rsid w:val="00B5094A"/>
    <w:rsid w:val="00B66BA6"/>
    <w:rsid w:val="00B70715"/>
    <w:rsid w:val="00B74FC2"/>
    <w:rsid w:val="00B75B1A"/>
    <w:rsid w:val="00B80CE5"/>
    <w:rsid w:val="00B82412"/>
    <w:rsid w:val="00B93FB9"/>
    <w:rsid w:val="00BC4AB9"/>
    <w:rsid w:val="00BC5272"/>
    <w:rsid w:val="00BC74B0"/>
    <w:rsid w:val="00BD0A80"/>
    <w:rsid w:val="00BE6E94"/>
    <w:rsid w:val="00C02118"/>
    <w:rsid w:val="00C04DDF"/>
    <w:rsid w:val="00C052EE"/>
    <w:rsid w:val="00C06BBB"/>
    <w:rsid w:val="00C07E17"/>
    <w:rsid w:val="00C32D60"/>
    <w:rsid w:val="00C33D90"/>
    <w:rsid w:val="00C34246"/>
    <w:rsid w:val="00C374A1"/>
    <w:rsid w:val="00C37CBA"/>
    <w:rsid w:val="00C41553"/>
    <w:rsid w:val="00C41758"/>
    <w:rsid w:val="00C44087"/>
    <w:rsid w:val="00C52CA1"/>
    <w:rsid w:val="00C5587E"/>
    <w:rsid w:val="00C6069C"/>
    <w:rsid w:val="00C6255E"/>
    <w:rsid w:val="00C62C5E"/>
    <w:rsid w:val="00C6700C"/>
    <w:rsid w:val="00C70ADB"/>
    <w:rsid w:val="00C7146B"/>
    <w:rsid w:val="00C725B7"/>
    <w:rsid w:val="00C746E8"/>
    <w:rsid w:val="00C74761"/>
    <w:rsid w:val="00C7518E"/>
    <w:rsid w:val="00C868F8"/>
    <w:rsid w:val="00C96357"/>
    <w:rsid w:val="00CB065E"/>
    <w:rsid w:val="00CC07B3"/>
    <w:rsid w:val="00CD1E7E"/>
    <w:rsid w:val="00CE19B6"/>
    <w:rsid w:val="00CE3AFD"/>
    <w:rsid w:val="00CE55E5"/>
    <w:rsid w:val="00CE7D15"/>
    <w:rsid w:val="00D006F2"/>
    <w:rsid w:val="00D033B6"/>
    <w:rsid w:val="00D0387E"/>
    <w:rsid w:val="00D075BF"/>
    <w:rsid w:val="00D11EFD"/>
    <w:rsid w:val="00D2223E"/>
    <w:rsid w:val="00D256DC"/>
    <w:rsid w:val="00D306A4"/>
    <w:rsid w:val="00D3478F"/>
    <w:rsid w:val="00D36052"/>
    <w:rsid w:val="00D373FE"/>
    <w:rsid w:val="00D40939"/>
    <w:rsid w:val="00D45248"/>
    <w:rsid w:val="00D46CC9"/>
    <w:rsid w:val="00D57A1C"/>
    <w:rsid w:val="00D60D55"/>
    <w:rsid w:val="00D80B0F"/>
    <w:rsid w:val="00D819E4"/>
    <w:rsid w:val="00D826F0"/>
    <w:rsid w:val="00D9667A"/>
    <w:rsid w:val="00DB56A1"/>
    <w:rsid w:val="00DB58F3"/>
    <w:rsid w:val="00DC058A"/>
    <w:rsid w:val="00DD1052"/>
    <w:rsid w:val="00DD5386"/>
    <w:rsid w:val="00DD6948"/>
    <w:rsid w:val="00DE06D5"/>
    <w:rsid w:val="00DE7C85"/>
    <w:rsid w:val="00DF3E1A"/>
    <w:rsid w:val="00DF7D26"/>
    <w:rsid w:val="00E0062F"/>
    <w:rsid w:val="00E226D0"/>
    <w:rsid w:val="00E32FA8"/>
    <w:rsid w:val="00E339D9"/>
    <w:rsid w:val="00E345C3"/>
    <w:rsid w:val="00E42560"/>
    <w:rsid w:val="00E44A42"/>
    <w:rsid w:val="00E44BF3"/>
    <w:rsid w:val="00E478B4"/>
    <w:rsid w:val="00E47E1D"/>
    <w:rsid w:val="00E53A3B"/>
    <w:rsid w:val="00E61AA4"/>
    <w:rsid w:val="00E62110"/>
    <w:rsid w:val="00E64918"/>
    <w:rsid w:val="00E72421"/>
    <w:rsid w:val="00E73210"/>
    <w:rsid w:val="00E83788"/>
    <w:rsid w:val="00E93092"/>
    <w:rsid w:val="00E93A1A"/>
    <w:rsid w:val="00E945D4"/>
    <w:rsid w:val="00EB122D"/>
    <w:rsid w:val="00EB5350"/>
    <w:rsid w:val="00EB7BF6"/>
    <w:rsid w:val="00EC08E5"/>
    <w:rsid w:val="00EC10E3"/>
    <w:rsid w:val="00EC34FD"/>
    <w:rsid w:val="00EC6CF9"/>
    <w:rsid w:val="00ED1947"/>
    <w:rsid w:val="00ED2884"/>
    <w:rsid w:val="00EE0A46"/>
    <w:rsid w:val="00EF6BF0"/>
    <w:rsid w:val="00F02B21"/>
    <w:rsid w:val="00F07C90"/>
    <w:rsid w:val="00F13B31"/>
    <w:rsid w:val="00F33C4C"/>
    <w:rsid w:val="00F3756D"/>
    <w:rsid w:val="00F4328B"/>
    <w:rsid w:val="00F44873"/>
    <w:rsid w:val="00F46BDC"/>
    <w:rsid w:val="00F46D1F"/>
    <w:rsid w:val="00F47B02"/>
    <w:rsid w:val="00F55937"/>
    <w:rsid w:val="00F622E2"/>
    <w:rsid w:val="00F957B2"/>
    <w:rsid w:val="00F95874"/>
    <w:rsid w:val="00FA10FA"/>
    <w:rsid w:val="00FA6883"/>
    <w:rsid w:val="00FA7889"/>
    <w:rsid w:val="00FA7EC4"/>
    <w:rsid w:val="00FB38A2"/>
    <w:rsid w:val="00FB6076"/>
    <w:rsid w:val="00FD04E5"/>
    <w:rsid w:val="00FD1FFA"/>
    <w:rsid w:val="00FF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8A2"/>
    <w:rPr>
      <w:rFonts w:ascii="Arial" w:eastAsia="Times New Roman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B38A2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B38A2"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B38A2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B38A2"/>
    <w:rPr>
      <w:rFonts w:ascii="Arial" w:hAnsi="Arial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B38A2"/>
    <w:rPr>
      <w:rFonts w:ascii="Arial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B38A2"/>
    <w:rPr>
      <w:rFonts w:ascii="Arial" w:hAnsi="Arial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B38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38A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FB38A2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B38A2"/>
    <w:rPr>
      <w:rFonts w:ascii="Arial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FB3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B38A2"/>
    <w:rPr>
      <w:rFonts w:ascii="Arial" w:hAnsi="Arial" w:cs="Times New Roman"/>
      <w:sz w:val="20"/>
      <w:szCs w:val="20"/>
    </w:rPr>
  </w:style>
  <w:style w:type="character" w:customStyle="1" w:styleId="skypepnhprintcontainer">
    <w:name w:val="skype_pnh_print_container"/>
    <w:basedOn w:val="DefaultParagraphFont"/>
    <w:uiPriority w:val="99"/>
    <w:rsid w:val="00712CD7"/>
    <w:rPr>
      <w:rFonts w:cs="Times New Roman"/>
    </w:rPr>
  </w:style>
  <w:style w:type="character" w:styleId="Hyperlink">
    <w:name w:val="Hyperlink"/>
    <w:basedOn w:val="DefaultParagraphFont"/>
    <w:uiPriority w:val="99"/>
    <w:rsid w:val="005F0E10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447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DF7D2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ackstage.its.umich.edu/policies/hr/effort-certifica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296</Words>
  <Characters>1738</Characters>
  <Application>Microsoft Office Outlook</Application>
  <DocSecurity>0</DocSecurity>
  <Lines>0</Lines>
  <Paragraphs>0</Paragraphs>
  <ScaleCrop>false</ScaleCrop>
  <Company>University of Michigan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Darlene Fero</dc:creator>
  <cp:keywords/>
  <dc:description/>
  <cp:lastModifiedBy>doughb</cp:lastModifiedBy>
  <cp:revision>4</cp:revision>
  <cp:lastPrinted>2010-10-13T18:19:00Z</cp:lastPrinted>
  <dcterms:created xsi:type="dcterms:W3CDTF">2011-07-13T18:46:00Z</dcterms:created>
  <dcterms:modified xsi:type="dcterms:W3CDTF">2011-07-13T18:50:00Z</dcterms:modified>
</cp:coreProperties>
</file>